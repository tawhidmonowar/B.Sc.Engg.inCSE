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37F6" w14:textId="342C28C6" w:rsidR="00E051D1" w:rsidRPr="00E051D1" w:rsidRDefault="00FC7FCC" w:rsidP="00E051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10FCBA" wp14:editId="4BA96CA7">
            <wp:simplePos x="0" y="0"/>
            <wp:positionH relativeFrom="column">
              <wp:posOffset>4638675</wp:posOffset>
            </wp:positionH>
            <wp:positionV relativeFrom="paragraph">
              <wp:posOffset>66675</wp:posOffset>
            </wp:positionV>
            <wp:extent cx="2138470" cy="638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47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2370BA"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506F2340" wp14:editId="0EA50BF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FE4DD" w14:textId="77777777" w:rsidR="00E051D1" w:rsidRPr="00AE703B" w:rsidRDefault="00E051D1" w:rsidP="00E051D1">
                                <w:pPr>
                                  <w:pStyle w:val="Head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E703B">
                                  <w:rPr>
                                    <w:sz w:val="40"/>
                                    <w:szCs w:val="40"/>
                                  </w:rPr>
                                  <w:t>Metropolitan University</w:t>
                                </w:r>
                              </w:p>
                              <w:p w14:paraId="6D8A38E4" w14:textId="77777777" w:rsidR="007846C4" w:rsidRDefault="003013A5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013A5">
                                  <w:rPr>
                                    <w:sz w:val="28"/>
                                    <w:szCs w:val="28"/>
                                  </w:rPr>
                                  <w:t xml:space="preserve">Course name: </w:t>
                                </w:r>
                                <w:r w:rsidR="007846C4" w:rsidRPr="007846C4">
                                  <w:rPr>
                                    <w:sz w:val="28"/>
                                    <w:szCs w:val="28"/>
                                  </w:rPr>
                                  <w:t>Structured Programming</w:t>
                                </w:r>
                              </w:p>
                              <w:p w14:paraId="3FF60B18" w14:textId="36174729" w:rsidR="003013A5" w:rsidRDefault="00E57C67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57C67">
                                  <w:rPr>
                                    <w:sz w:val="28"/>
                                    <w:szCs w:val="28"/>
                                  </w:rPr>
                                  <w:t>Course Teacher</w:t>
                                </w:r>
                                <w:r w:rsidR="003013A5"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FC7FCC" w:rsidRPr="00FC7FCC">
                                  <w:rPr>
                                    <w:sz w:val="28"/>
                                    <w:szCs w:val="28"/>
                                  </w:rPr>
                                  <w:t>Surajit Sinha</w:t>
                                </w:r>
                                <w:r w:rsidR="00FC7FCC"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FC7FCC" w:rsidRPr="00FC7FCC">
                                  <w:rPr>
                                    <w:sz w:val="28"/>
                                    <w:szCs w:val="28"/>
                                  </w:rPr>
                                  <w:t>Assistant Professor</w:t>
                                </w:r>
                              </w:p>
                              <w:p w14:paraId="3611C4DD" w14:textId="73CACB21" w:rsidR="00FC7FCC" w:rsidRPr="00E051D1" w:rsidRDefault="00FC7FCC" w:rsidP="0063415B">
                                <w:pPr>
                                  <w:pStyle w:val="Head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C7FCC">
                                  <w:rPr>
                                    <w:sz w:val="28"/>
                                    <w:szCs w:val="28"/>
                                  </w:rPr>
                                  <w:t xml:space="preserve">Department of Electrical and </w:t>
                                </w:r>
                                <w:r w:rsidRPr="00FC7FCC">
                                  <w:rPr>
                                    <w:sz w:val="28"/>
                                    <w:szCs w:val="28"/>
                                  </w:rPr>
                                  <w:t>Electronics</w:t>
                                </w:r>
                                <w:r w:rsidRPr="00FC7FCC">
                                  <w:rPr>
                                    <w:sz w:val="28"/>
                                    <w:szCs w:val="28"/>
                                  </w:rPr>
                                  <w:t xml:space="preserve">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506F23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" o:allowincell="f" o:allowoverlap="f" filled="f" stroked="f" strokeweight=".5pt">
                    <v:textbox style="mso-fit-shape-to-text:t" inset="0,0,0,0">
                      <w:txbxContent>
                        <w:p w14:paraId="0F9FE4DD" w14:textId="77777777" w:rsidR="00E051D1" w:rsidRPr="00AE703B" w:rsidRDefault="00E051D1" w:rsidP="00E051D1">
                          <w:pPr>
                            <w:pStyle w:val="Header"/>
                            <w:rPr>
                              <w:sz w:val="40"/>
                              <w:szCs w:val="40"/>
                            </w:rPr>
                          </w:pPr>
                          <w:r w:rsidRPr="00AE703B">
                            <w:rPr>
                              <w:sz w:val="40"/>
                              <w:szCs w:val="40"/>
                            </w:rPr>
                            <w:t>Metropolitan University</w:t>
                          </w:r>
                        </w:p>
                        <w:p w14:paraId="6D8A38E4" w14:textId="77777777" w:rsidR="007846C4" w:rsidRDefault="003013A5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3013A5">
                            <w:rPr>
                              <w:sz w:val="28"/>
                              <w:szCs w:val="28"/>
                            </w:rPr>
                            <w:t xml:space="preserve">Course name: </w:t>
                          </w:r>
                          <w:r w:rsidR="007846C4" w:rsidRPr="007846C4">
                            <w:rPr>
                              <w:sz w:val="28"/>
                              <w:szCs w:val="28"/>
                            </w:rPr>
                            <w:t>Structured Programming</w:t>
                          </w:r>
                        </w:p>
                        <w:p w14:paraId="3FF60B18" w14:textId="36174729" w:rsidR="003013A5" w:rsidRDefault="00E57C67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E57C67">
                            <w:rPr>
                              <w:sz w:val="28"/>
                              <w:szCs w:val="28"/>
                            </w:rPr>
                            <w:t>Course Teacher</w:t>
                          </w:r>
                          <w:r w:rsidR="003013A5"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r w:rsidR="00FC7FCC" w:rsidRPr="00FC7FCC">
                            <w:rPr>
                              <w:sz w:val="28"/>
                              <w:szCs w:val="28"/>
                            </w:rPr>
                            <w:t>Surajit Sinha</w:t>
                          </w:r>
                          <w:r w:rsidR="00FC7FCC"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="00FC7FCC" w:rsidRPr="00FC7FCC">
                            <w:rPr>
                              <w:sz w:val="28"/>
                              <w:szCs w:val="28"/>
                            </w:rPr>
                            <w:t>Assistant Professor</w:t>
                          </w:r>
                        </w:p>
                        <w:p w14:paraId="3611C4DD" w14:textId="73CACB21" w:rsidR="00FC7FCC" w:rsidRPr="00E051D1" w:rsidRDefault="00FC7FCC" w:rsidP="0063415B">
                          <w:pPr>
                            <w:pStyle w:val="Header"/>
                            <w:rPr>
                              <w:sz w:val="28"/>
                              <w:szCs w:val="28"/>
                            </w:rPr>
                          </w:pPr>
                          <w:r w:rsidRPr="00FC7FCC">
                            <w:rPr>
                              <w:sz w:val="28"/>
                              <w:szCs w:val="28"/>
                            </w:rPr>
                            <w:t xml:space="preserve">Department of Electrical and </w:t>
                          </w:r>
                          <w:r w:rsidRPr="00FC7FCC">
                            <w:rPr>
                              <w:sz w:val="28"/>
                              <w:szCs w:val="28"/>
                            </w:rPr>
                            <w:t>Electronics</w:t>
                          </w:r>
                          <w:r w:rsidRPr="00FC7FCC">
                            <w:rPr>
                              <w:sz w:val="28"/>
                              <w:szCs w:val="28"/>
                            </w:rPr>
                            <w:t xml:space="preserve"> Engineering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sdtContent>
      </w:sdt>
      <w:r w:rsidR="00E051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17800" wp14:editId="17C709E9">
                <wp:simplePos x="0" y="0"/>
                <wp:positionH relativeFrom="page">
                  <wp:posOffset>723900</wp:posOffset>
                </wp:positionH>
                <wp:positionV relativeFrom="margin">
                  <wp:posOffset>2805430</wp:posOffset>
                </wp:positionV>
                <wp:extent cx="6566535" cy="4496435"/>
                <wp:effectExtent l="0" t="0" r="5715" b="0"/>
                <wp:wrapTopAndBottom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535" cy="449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BCE3EB" w14:textId="07924BDA" w:rsidR="00086EC2" w:rsidRDefault="00C03452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701364701"/>
                                <w:placeholder>
                                  <w:docPart w:val="33860436549A4F5999038C20BCD5282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03452">
                                  <w:t>Assignment</w:t>
                                </w:r>
                              </w:sdtContent>
                            </w:sdt>
                          </w:p>
                          <w:p w14:paraId="52195244" w14:textId="06AB0CF9" w:rsidR="00086EC2" w:rsidRDefault="00C03452">
                            <w:pPr>
                              <w:pStyle w:val="Abstract"/>
                            </w:pPr>
                            <w:r w:rsidRPr="00C03452">
                              <w:rPr>
                                <w:rFonts w:asciiTheme="majorHAnsi" w:eastAsiaTheme="majorEastAsia" w:hAnsiTheme="majorHAnsi" w:cstheme="majorBidi"/>
                                <w:i w:val="0"/>
                                <w:iCs w:val="0"/>
                                <w:caps/>
                                <w:color w:val="7E97AD" w:themeColor="accent1"/>
                                <w:sz w:val="64"/>
                              </w:rPr>
                              <w:t>EEE 51</w:t>
                            </w:r>
                            <w:sdt>
                              <w:sdtPr>
                                <w:alias w:val="Abstract"/>
                                <w:id w:val="106622669"/>
                                <w:placeholder>
                                  <w:docPart w:val="C7E6C1CD6C3C446796F2E6C37B083576"/>
                                </w:placeholder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21C2"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7800" id="Text Box 6" o:spid="_x0000_s1027" type="#_x0000_t202" alt="Title, Subtitle, and Abstract" style="position:absolute;margin-left:57pt;margin-top:220.9pt;width:517.05pt;height:35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" filled="f" stroked="f" strokeweight=".5pt">
                <v:textbox inset="0,0,0,0">
                  <w:txbxContent>
                    <w:p w14:paraId="42BCE3EB" w14:textId="07924BDA" w:rsidR="00086EC2" w:rsidRDefault="00C03452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701364701"/>
                          <w:placeholder>
                            <w:docPart w:val="33860436549A4F5999038C20BCD5282E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C03452">
                            <w:t>Assignment</w:t>
                          </w:r>
                        </w:sdtContent>
                      </w:sdt>
                    </w:p>
                    <w:p w14:paraId="52195244" w14:textId="06AB0CF9" w:rsidR="00086EC2" w:rsidRDefault="00C03452">
                      <w:pPr>
                        <w:pStyle w:val="Abstract"/>
                      </w:pPr>
                      <w:r w:rsidRPr="00C03452">
                        <w:rPr>
                          <w:rFonts w:asciiTheme="majorHAnsi" w:eastAsiaTheme="majorEastAsia" w:hAnsiTheme="majorHAnsi" w:cstheme="majorBidi"/>
                          <w:i w:val="0"/>
                          <w:iCs w:val="0"/>
                          <w:caps/>
                          <w:color w:val="7E97AD" w:themeColor="accent1"/>
                          <w:sz w:val="64"/>
                        </w:rPr>
                        <w:t>EEE 51</w:t>
                      </w:r>
                      <w:sdt>
                        <w:sdtPr>
                          <w:alias w:val="Abstract"/>
                          <w:id w:val="106622669"/>
                          <w:placeholder>
                            <w:docPart w:val="C7E6C1CD6C3C446796F2E6C37B083576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F621C2"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14:paraId="6C809C5A" w14:textId="6B1D7117" w:rsidR="00F621C2" w:rsidRDefault="00FC7FCC">
      <w:pPr>
        <w:rPr>
          <w:b/>
          <w:bCs/>
          <w:noProof/>
        </w:rPr>
      </w:pPr>
      <w:r>
        <w:rPr>
          <w:rFonts w:asciiTheme="majorHAnsi" w:eastAsiaTheme="majorEastAsia" w:hAnsiTheme="majorHAnsi" w:cstheme="majorBidi"/>
          <w:noProof/>
          <w:sz w:val="76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0" wp14:anchorId="74388D71" wp14:editId="47BE66F6">
                <wp:simplePos x="0" y="0"/>
                <wp:positionH relativeFrom="page">
                  <wp:posOffset>1043305</wp:posOffset>
                </wp:positionH>
                <wp:positionV relativeFrom="page">
                  <wp:posOffset>1962785</wp:posOffset>
                </wp:positionV>
                <wp:extent cx="6248400" cy="1285875"/>
                <wp:effectExtent l="0" t="0" r="0" b="5715"/>
                <wp:wrapTopAndBottom/>
                <wp:docPr id="1" name="Text Box 1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7F48" w14:textId="739EE776" w:rsidR="00E051D1" w:rsidRPr="00FC7FCC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FC7FCC">
                              <w:rPr>
                                <w:sz w:val="28"/>
                                <w:szCs w:val="28"/>
                              </w:rPr>
                              <w:t xml:space="preserve">Student Name: </w:t>
                            </w:r>
                            <w:r w:rsidR="00FC7FCC" w:rsidRPr="00FC7FCC">
                              <w:rPr>
                                <w:sz w:val="28"/>
                                <w:szCs w:val="28"/>
                              </w:rPr>
                              <w:t>Salman Khan</w:t>
                            </w:r>
                          </w:p>
                          <w:p w14:paraId="12F5FAE7" w14:textId="305C8A1D" w:rsidR="00E051D1" w:rsidRPr="00FC7FCC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FC7FCC">
                              <w:rPr>
                                <w:sz w:val="28"/>
                                <w:szCs w:val="28"/>
                              </w:rPr>
                              <w:t xml:space="preserve">Student ID: </w:t>
                            </w:r>
                            <w:r w:rsidR="00FC7FCC" w:rsidRPr="00FC7FCC">
                              <w:rPr>
                                <w:sz w:val="28"/>
                                <w:szCs w:val="28"/>
                              </w:rPr>
                              <w:t>212</w:t>
                            </w:r>
                            <w:r w:rsidR="00FC7FCC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FC7FCC" w:rsidRPr="00FC7FCC">
                              <w:rPr>
                                <w:sz w:val="28"/>
                                <w:szCs w:val="28"/>
                              </w:rPr>
                              <w:t>141</w:t>
                            </w:r>
                            <w:r w:rsidR="00FC7FCC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FC7FCC" w:rsidRPr="00FC7FCC">
                              <w:rPr>
                                <w:sz w:val="28"/>
                                <w:szCs w:val="28"/>
                              </w:rPr>
                              <w:t>001</w:t>
                            </w:r>
                          </w:p>
                          <w:p w14:paraId="375A64BC" w14:textId="3B313724" w:rsidR="00E051D1" w:rsidRPr="00FC7FCC" w:rsidRDefault="00E051D1" w:rsidP="00E051D1">
                            <w:pPr>
                              <w:pStyle w:val="Header"/>
                              <w:rPr>
                                <w:sz w:val="28"/>
                                <w:szCs w:val="28"/>
                              </w:rPr>
                            </w:pPr>
                            <w:r w:rsidRPr="00FC7FCC">
                              <w:rPr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2" w:history="1">
                              <w:r w:rsidR="00C03452" w:rsidRPr="00FA4DD8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salman29sep99@gmail.com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80400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>
            <w:pict>
              <v:shape w14:anchorId="74388D71" id="Text Box 1" o:spid="_x0000_s1028" type="#_x0000_t202" alt="Company contact information" style="position:absolute;margin-left:82.15pt;margin-top:154.55pt;width:492pt;height:101.25pt;z-index:251662336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" o:allowincell="f" o:allowoverlap="f" filled="f" stroked="f" strokeweight=".5pt">
                <v:textbox style="mso-fit-shape-to-text:t" inset="0,0,0,0">
                  <w:txbxContent>
                    <w:p w14:paraId="5D9A7F48" w14:textId="739EE776" w:rsidR="00E051D1" w:rsidRPr="00FC7FCC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FC7FCC">
                        <w:rPr>
                          <w:sz w:val="28"/>
                          <w:szCs w:val="28"/>
                        </w:rPr>
                        <w:t xml:space="preserve">Student Name: </w:t>
                      </w:r>
                      <w:r w:rsidR="00FC7FCC" w:rsidRPr="00FC7FCC">
                        <w:rPr>
                          <w:sz w:val="28"/>
                          <w:szCs w:val="28"/>
                        </w:rPr>
                        <w:t>Salman Khan</w:t>
                      </w:r>
                    </w:p>
                    <w:p w14:paraId="12F5FAE7" w14:textId="305C8A1D" w:rsidR="00E051D1" w:rsidRPr="00FC7FCC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FC7FCC">
                        <w:rPr>
                          <w:sz w:val="28"/>
                          <w:szCs w:val="28"/>
                        </w:rPr>
                        <w:t xml:space="preserve">Student ID: </w:t>
                      </w:r>
                      <w:r w:rsidR="00FC7FCC" w:rsidRPr="00FC7FCC">
                        <w:rPr>
                          <w:sz w:val="28"/>
                          <w:szCs w:val="28"/>
                        </w:rPr>
                        <w:t>212</w:t>
                      </w:r>
                      <w:r w:rsidR="00FC7FCC">
                        <w:rPr>
                          <w:sz w:val="28"/>
                          <w:szCs w:val="28"/>
                        </w:rPr>
                        <w:t>-</w:t>
                      </w:r>
                      <w:r w:rsidR="00FC7FCC" w:rsidRPr="00FC7FCC">
                        <w:rPr>
                          <w:sz w:val="28"/>
                          <w:szCs w:val="28"/>
                        </w:rPr>
                        <w:t>141</w:t>
                      </w:r>
                      <w:r w:rsidR="00FC7FCC">
                        <w:rPr>
                          <w:sz w:val="28"/>
                          <w:szCs w:val="28"/>
                        </w:rPr>
                        <w:t>-</w:t>
                      </w:r>
                      <w:r w:rsidR="00FC7FCC" w:rsidRPr="00FC7FCC">
                        <w:rPr>
                          <w:sz w:val="28"/>
                          <w:szCs w:val="28"/>
                        </w:rPr>
                        <w:t>001</w:t>
                      </w:r>
                    </w:p>
                    <w:p w14:paraId="375A64BC" w14:textId="3B313724" w:rsidR="00E051D1" w:rsidRPr="00FC7FCC" w:rsidRDefault="00E051D1" w:rsidP="00E051D1">
                      <w:pPr>
                        <w:pStyle w:val="Header"/>
                        <w:rPr>
                          <w:sz w:val="28"/>
                          <w:szCs w:val="28"/>
                        </w:rPr>
                      </w:pPr>
                      <w:r w:rsidRPr="00FC7FCC">
                        <w:rPr>
                          <w:sz w:val="28"/>
                          <w:szCs w:val="28"/>
                        </w:rPr>
                        <w:t xml:space="preserve">Email: </w:t>
                      </w:r>
                      <w:hyperlink r:id="rId13" w:history="1">
                        <w:r w:rsidR="00C03452" w:rsidRPr="00FA4DD8">
                          <w:rPr>
                            <w:rStyle w:val="Hyperlink"/>
                            <w:sz w:val="28"/>
                            <w:szCs w:val="28"/>
                          </w:rPr>
                          <w:t>salman29sep99@gmail.com</w:t>
                        </w:r>
                      </w:hyperlink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292F0489" w14:textId="715AA038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7254D5AB" w14:textId="3B95FE54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044AA413" w14:textId="3E853249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604485F4" w14:textId="3FD3D614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3CC8A172" w14:textId="77E666A1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p w14:paraId="35596C42" w14:textId="6CDB6157" w:rsidR="003013A5" w:rsidRDefault="003013A5" w:rsidP="003013A5">
      <w:pPr>
        <w:pStyle w:val="ListNumber2"/>
        <w:numPr>
          <w:ilvl w:val="0"/>
          <w:numId w:val="0"/>
        </w:numPr>
        <w:tabs>
          <w:tab w:val="left" w:pos="2450"/>
        </w:tabs>
      </w:pPr>
    </w:p>
    <w:sectPr w:rsidR="003013A5" w:rsidSect="00F621C2">
      <w:footerReference w:type="default" r:id="rId14"/>
      <w:pgSz w:w="12240" w:h="15840" w:code="1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3493" w14:textId="77777777" w:rsidR="00BE784F" w:rsidRDefault="00BE784F">
      <w:pPr>
        <w:spacing w:after="0" w:line="240" w:lineRule="auto"/>
      </w:pPr>
      <w:r>
        <w:separator/>
      </w:r>
    </w:p>
  </w:endnote>
  <w:endnote w:type="continuationSeparator" w:id="0">
    <w:p w14:paraId="080D4CF1" w14:textId="77777777" w:rsidR="00BE784F" w:rsidRDefault="00BE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319C" w14:textId="77777777" w:rsidR="00086EC2" w:rsidRDefault="002370B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315B" w14:textId="77777777" w:rsidR="00BE784F" w:rsidRDefault="00BE784F">
      <w:pPr>
        <w:spacing w:after="0" w:line="240" w:lineRule="auto"/>
      </w:pPr>
      <w:r>
        <w:separator/>
      </w:r>
    </w:p>
  </w:footnote>
  <w:footnote w:type="continuationSeparator" w:id="0">
    <w:p w14:paraId="425213A9" w14:textId="77777777" w:rsidR="00BE784F" w:rsidRDefault="00BE7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33572030">
    <w:abstractNumId w:val="9"/>
  </w:num>
  <w:num w:numId="2" w16cid:durableId="2083482115">
    <w:abstractNumId w:val="7"/>
  </w:num>
  <w:num w:numId="3" w16cid:durableId="1869293054">
    <w:abstractNumId w:val="6"/>
  </w:num>
  <w:num w:numId="4" w16cid:durableId="1846676180">
    <w:abstractNumId w:val="5"/>
  </w:num>
  <w:num w:numId="5" w16cid:durableId="862788582">
    <w:abstractNumId w:val="4"/>
  </w:num>
  <w:num w:numId="6" w16cid:durableId="1345009196">
    <w:abstractNumId w:val="8"/>
  </w:num>
  <w:num w:numId="7" w16cid:durableId="997658143">
    <w:abstractNumId w:val="3"/>
  </w:num>
  <w:num w:numId="8" w16cid:durableId="570890523">
    <w:abstractNumId w:val="2"/>
  </w:num>
  <w:num w:numId="9" w16cid:durableId="1999337386">
    <w:abstractNumId w:val="1"/>
  </w:num>
  <w:num w:numId="10" w16cid:durableId="2043939803">
    <w:abstractNumId w:val="0"/>
  </w:num>
  <w:num w:numId="11" w16cid:durableId="1953197616">
    <w:abstractNumId w:val="13"/>
  </w:num>
  <w:num w:numId="12" w16cid:durableId="777214579">
    <w:abstractNumId w:val="9"/>
    <w:lvlOverride w:ilvl="0">
      <w:startOverride w:val="1"/>
    </w:lvlOverride>
  </w:num>
  <w:num w:numId="13" w16cid:durableId="1748845846">
    <w:abstractNumId w:val="9"/>
    <w:lvlOverride w:ilvl="0">
      <w:startOverride w:val="1"/>
    </w:lvlOverride>
  </w:num>
  <w:num w:numId="14" w16cid:durableId="88741759">
    <w:abstractNumId w:val="9"/>
    <w:lvlOverride w:ilvl="0">
      <w:startOverride w:val="1"/>
    </w:lvlOverride>
  </w:num>
  <w:num w:numId="15" w16cid:durableId="1395932620">
    <w:abstractNumId w:val="12"/>
  </w:num>
  <w:num w:numId="16" w16cid:durableId="1918587791">
    <w:abstractNumId w:val="15"/>
  </w:num>
  <w:num w:numId="17" w16cid:durableId="1453092010">
    <w:abstractNumId w:val="11"/>
  </w:num>
  <w:num w:numId="18" w16cid:durableId="1520698980">
    <w:abstractNumId w:val="10"/>
  </w:num>
  <w:num w:numId="19" w16cid:durableId="1939940714">
    <w:abstractNumId w:val="14"/>
  </w:num>
  <w:num w:numId="20" w16cid:durableId="2032752983">
    <w:abstractNumId w:val="9"/>
  </w:num>
  <w:num w:numId="21" w16cid:durableId="153960589">
    <w:abstractNumId w:val="9"/>
  </w:num>
  <w:num w:numId="22" w16cid:durableId="1385255383">
    <w:abstractNumId w:val="9"/>
    <w:lvlOverride w:ilvl="0">
      <w:startOverride w:val="1"/>
    </w:lvlOverride>
  </w:num>
  <w:num w:numId="23" w16cid:durableId="62377604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B"/>
    <w:rsid w:val="00086EC2"/>
    <w:rsid w:val="000F1A57"/>
    <w:rsid w:val="002370BA"/>
    <w:rsid w:val="003013A5"/>
    <w:rsid w:val="0048016A"/>
    <w:rsid w:val="0063415B"/>
    <w:rsid w:val="007846C4"/>
    <w:rsid w:val="00957930"/>
    <w:rsid w:val="00961FEE"/>
    <w:rsid w:val="00AE703B"/>
    <w:rsid w:val="00BE784F"/>
    <w:rsid w:val="00C03452"/>
    <w:rsid w:val="00D5238D"/>
    <w:rsid w:val="00E051D1"/>
    <w:rsid w:val="00E57C67"/>
    <w:rsid w:val="00E72570"/>
    <w:rsid w:val="00F621C2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C350D"/>
  <w15:docId w15:val="{AE5705EB-B133-4C22-B706-AC17B59D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0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lman29sep99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lman29sep99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60436549A4F5999038C20BCD52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A4B2B-6BFC-4D00-992E-431369646FE3}"/>
      </w:docPartPr>
      <w:docPartBody>
        <w:p w:rsidR="009E30A1" w:rsidRDefault="00CC65B8">
          <w:pPr>
            <w:pStyle w:val="33860436549A4F5999038C20BCD5282E"/>
          </w:pPr>
          <w:r>
            <w:t>Annual Report</w:t>
          </w:r>
        </w:p>
      </w:docPartBody>
    </w:docPart>
    <w:docPart>
      <w:docPartPr>
        <w:name w:val="C7E6C1CD6C3C446796F2E6C37B08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35F71-5523-4EF7-ACE3-F40C31D9256B}"/>
      </w:docPartPr>
      <w:docPartBody>
        <w:p w:rsidR="009E30A1" w:rsidRDefault="00CC65B8">
          <w:pPr>
            <w:pStyle w:val="C7E6C1CD6C3C446796F2E6C37B083576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106163711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8"/>
    <w:rsid w:val="009E30A1"/>
    <w:rsid w:val="00A150A8"/>
    <w:rsid w:val="00C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33860436549A4F5999038C20BCD5282E">
    <w:name w:val="33860436549A4F5999038C20BCD5282E"/>
  </w:style>
  <w:style w:type="paragraph" w:customStyle="1" w:styleId="FA8663F7017C4CED80AFDEBAEC84D0F0">
    <w:name w:val="FA8663F7017C4CED80AFDEBAEC84D0F0"/>
  </w:style>
  <w:style w:type="paragraph" w:customStyle="1" w:styleId="C7E6C1CD6C3C446796F2E6C37B083576">
    <w:name w:val="C7E6C1CD6C3C446796F2E6C37B083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54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Tauhid Monwar</dc:creator>
  <cp:keywords>Course teacher: Motasim Billah, Lecturer, Department of Journalism &amp; Media Studies.</cp:keywords>
  <cp:lastModifiedBy>Tawhid Monowar</cp:lastModifiedBy>
  <cp:revision>12</cp:revision>
  <cp:lastPrinted>2021-08-29T13:53:00Z</cp:lastPrinted>
  <dcterms:created xsi:type="dcterms:W3CDTF">2021-07-05T09:26:00Z</dcterms:created>
  <dcterms:modified xsi:type="dcterms:W3CDTF">2022-06-03T21:31:00Z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